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0ED5" w14:textId="1B2654A0" w:rsidR="00E02C57" w:rsidRPr="002D50CC" w:rsidRDefault="008C06A5" w:rsidP="0059351D">
      <w:pPr>
        <w:pStyle w:val="Heading1"/>
        <w:rPr>
          <w:lang w:val="de-CH"/>
        </w:rPr>
      </w:pPr>
      <w:r>
        <w:rPr>
          <w:lang w:val="de-CH"/>
        </w:rPr>
        <w:t>Heimspiele</w:t>
      </w:r>
      <w:r w:rsidR="002D50CC">
        <w:rPr>
          <w:lang w:val="de-CH"/>
        </w:rPr>
        <w:t xml:space="preserve"> der Hornets Regio Moosseedorf</w:t>
      </w:r>
      <w:r w:rsidR="0059351D">
        <w:rPr>
          <w:lang w:val="de-CH"/>
        </w:rPr>
        <w:t xml:space="preserve"> Worblental</w:t>
      </w:r>
    </w:p>
    <w:p w14:paraId="5978CE67" w14:textId="77777777" w:rsidR="00E02C57" w:rsidRDefault="00E02C57" w:rsidP="00E02C57">
      <w:pPr>
        <w:spacing w:line="280" w:lineRule="exact"/>
        <w:rPr>
          <w:rFonts w:ascii="Arial" w:hAnsi="Arial"/>
          <w:b/>
          <w:sz w:val="22"/>
          <w:szCs w:val="22"/>
          <w:lang w:val="de-CH"/>
        </w:rPr>
      </w:pPr>
    </w:p>
    <w:p w14:paraId="0A933B22" w14:textId="77777777" w:rsidR="0070365E" w:rsidRPr="00A905A3" w:rsidRDefault="0070365E" w:rsidP="00E02C57">
      <w:pPr>
        <w:spacing w:line="280" w:lineRule="exact"/>
        <w:rPr>
          <w:rFonts w:ascii="Arial" w:hAnsi="Arial"/>
          <w:b/>
          <w:sz w:val="22"/>
          <w:szCs w:val="22"/>
          <w:lang w:val="de-CH"/>
        </w:rPr>
      </w:pPr>
    </w:p>
    <w:p w14:paraId="103BC960" w14:textId="6F5ABD69" w:rsidR="00E02C57" w:rsidRPr="007C0F8C" w:rsidRDefault="00E02C57" w:rsidP="00E02C57">
      <w:pPr>
        <w:spacing w:line="280" w:lineRule="exact"/>
        <w:rPr>
          <w:rFonts w:ascii="Arial" w:hAnsi="Arial"/>
          <w:sz w:val="28"/>
          <w:szCs w:val="28"/>
          <w:lang w:val="ru-RU"/>
        </w:rPr>
      </w:pPr>
    </w:p>
    <w:sectPr w:rsidR="00E02C57" w:rsidRPr="007C0F8C" w:rsidSect="00E02C57">
      <w:headerReference w:type="default" r:id="rId7"/>
      <w:footerReference w:type="default" r:id="rId8"/>
      <w:pgSz w:w="11900" w:h="16840"/>
      <w:pgMar w:top="2977" w:right="1106" w:bottom="1134" w:left="1417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D84C0" w14:textId="77777777" w:rsidR="00397BDC" w:rsidRDefault="00397BDC">
      <w:r>
        <w:separator/>
      </w:r>
    </w:p>
  </w:endnote>
  <w:endnote w:type="continuationSeparator" w:id="0">
    <w:p w14:paraId="7A131165" w14:textId="77777777" w:rsidR="00397BDC" w:rsidRDefault="0039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44DB" w14:textId="77777777" w:rsidR="00E02C57" w:rsidRPr="00717567" w:rsidRDefault="00E02C57" w:rsidP="007175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12992" w14:textId="77777777" w:rsidR="00397BDC" w:rsidRDefault="00397BDC">
      <w:r>
        <w:separator/>
      </w:r>
    </w:p>
  </w:footnote>
  <w:footnote w:type="continuationSeparator" w:id="0">
    <w:p w14:paraId="097797F1" w14:textId="77777777" w:rsidR="00397BDC" w:rsidRDefault="00397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2E5C" w14:textId="7309C7AC" w:rsidR="00E02C57" w:rsidRDefault="008C06A5" w:rsidP="00E02C57">
    <w:pPr>
      <w:pStyle w:val="Header"/>
      <w:ind w:left="-1417" w:right="-1417"/>
    </w:pPr>
    <w:r>
      <w:rPr>
        <w:noProof/>
      </w:rPr>
      <w:drawing>
        <wp:inline distT="0" distB="0" distL="0" distR="0" wp14:anchorId="593E191A" wp14:editId="775BAF9B">
          <wp:extent cx="7480487" cy="1369734"/>
          <wp:effectExtent l="0" t="0" r="6350" b="1905"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rnets_Logo_neu_mit_Adres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706" cy="1376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F40"/>
    <w:multiLevelType w:val="hybridMultilevel"/>
    <w:tmpl w:val="8990E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5F4"/>
    <w:rsid w:val="0000389D"/>
    <w:rsid w:val="00014D0C"/>
    <w:rsid w:val="000559DD"/>
    <w:rsid w:val="00127DA2"/>
    <w:rsid w:val="00160E7A"/>
    <w:rsid w:val="001D2518"/>
    <w:rsid w:val="002260CE"/>
    <w:rsid w:val="00226330"/>
    <w:rsid w:val="002540E9"/>
    <w:rsid w:val="002B380F"/>
    <w:rsid w:val="002B75F4"/>
    <w:rsid w:val="002D50CC"/>
    <w:rsid w:val="002F1848"/>
    <w:rsid w:val="00302349"/>
    <w:rsid w:val="00323137"/>
    <w:rsid w:val="0034108F"/>
    <w:rsid w:val="00371EC2"/>
    <w:rsid w:val="00397BDC"/>
    <w:rsid w:val="00426965"/>
    <w:rsid w:val="00457489"/>
    <w:rsid w:val="004D2DC5"/>
    <w:rsid w:val="00532D43"/>
    <w:rsid w:val="00533C9B"/>
    <w:rsid w:val="005475F0"/>
    <w:rsid w:val="0059351D"/>
    <w:rsid w:val="005C5E38"/>
    <w:rsid w:val="00624C4D"/>
    <w:rsid w:val="00625224"/>
    <w:rsid w:val="00661F29"/>
    <w:rsid w:val="0066534C"/>
    <w:rsid w:val="006779CA"/>
    <w:rsid w:val="00686B05"/>
    <w:rsid w:val="006E2885"/>
    <w:rsid w:val="006E690F"/>
    <w:rsid w:val="0070365E"/>
    <w:rsid w:val="00717567"/>
    <w:rsid w:val="007255D4"/>
    <w:rsid w:val="00727FA7"/>
    <w:rsid w:val="00736923"/>
    <w:rsid w:val="00760975"/>
    <w:rsid w:val="007679BF"/>
    <w:rsid w:val="007770E9"/>
    <w:rsid w:val="007C0F8C"/>
    <w:rsid w:val="0081458A"/>
    <w:rsid w:val="008306CC"/>
    <w:rsid w:val="008B0289"/>
    <w:rsid w:val="008C06A5"/>
    <w:rsid w:val="008E0314"/>
    <w:rsid w:val="008F5EB2"/>
    <w:rsid w:val="00930716"/>
    <w:rsid w:val="00940FA6"/>
    <w:rsid w:val="009530AA"/>
    <w:rsid w:val="00953FD8"/>
    <w:rsid w:val="00963247"/>
    <w:rsid w:val="00A57BAF"/>
    <w:rsid w:val="00AB4D7E"/>
    <w:rsid w:val="00B1402C"/>
    <w:rsid w:val="00B2187B"/>
    <w:rsid w:val="00B63CAD"/>
    <w:rsid w:val="00C00BB2"/>
    <w:rsid w:val="00C3124B"/>
    <w:rsid w:val="00CB5C74"/>
    <w:rsid w:val="00CC4DA5"/>
    <w:rsid w:val="00CC5EC9"/>
    <w:rsid w:val="00D02674"/>
    <w:rsid w:val="00D35003"/>
    <w:rsid w:val="00D43EB0"/>
    <w:rsid w:val="00DC2859"/>
    <w:rsid w:val="00DF0C06"/>
    <w:rsid w:val="00E02C57"/>
    <w:rsid w:val="00E064C9"/>
    <w:rsid w:val="00E12828"/>
    <w:rsid w:val="00E14CB2"/>
    <w:rsid w:val="00ED084C"/>
    <w:rsid w:val="00EE40D4"/>
    <w:rsid w:val="00F3027E"/>
    <w:rsid w:val="00F54401"/>
    <w:rsid w:val="00F612B5"/>
    <w:rsid w:val="00F87229"/>
    <w:rsid w:val="00FB5C2D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9E340F6"/>
  <w15:docId w15:val="{D4A9379D-A046-40A3-B53A-634B3DEA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9351D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473F0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C806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806E5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rsid w:val="0059351D"/>
    <w:rPr>
      <w:rFonts w:ascii="Arial" w:eastAsiaTheme="majorEastAsia" w:hAnsi="Arial" w:cstheme="majorBidi"/>
      <w:b/>
      <w:bCs/>
      <w:sz w:val="32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736923"/>
    <w:pPr>
      <w:ind w:left="720"/>
      <w:contextualSpacing/>
    </w:pPr>
  </w:style>
  <w:style w:type="table" w:styleId="TableGrid">
    <w:name w:val="Table Grid"/>
    <w:basedOn w:val="TableNormal"/>
    <w:rsid w:val="00F30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C0F8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dTable4-Accent6">
    <w:name w:val="Grid Table 4 Accent 6"/>
    <w:basedOn w:val="TableNormal"/>
    <w:uiPriority w:val="49"/>
    <w:rsid w:val="00371E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e">
    <w:name w:val="Table"/>
    <w:basedOn w:val="Normal"/>
    <w:link w:val="TableChar"/>
    <w:qFormat/>
    <w:rsid w:val="00371EC2"/>
    <w:pPr>
      <w:spacing w:line="280" w:lineRule="exact"/>
    </w:pPr>
    <w:rPr>
      <w:rFonts w:ascii="Arial" w:hAnsi="Arial"/>
      <w:b/>
      <w:bCs/>
      <w:color w:val="FFFFFF" w:themeColor="background1"/>
      <w:sz w:val="28"/>
      <w:szCs w:val="28"/>
      <w:lang w:val="de-CH"/>
    </w:rPr>
  </w:style>
  <w:style w:type="character" w:customStyle="1" w:styleId="TableChar">
    <w:name w:val="Table Char"/>
    <w:basedOn w:val="DefaultParagraphFont"/>
    <w:link w:val="Table"/>
    <w:rsid w:val="00371EC2"/>
    <w:rPr>
      <w:rFonts w:ascii="Arial" w:hAnsi="Arial"/>
      <w:b/>
      <w:bCs/>
      <w:color w:val="FFFFFF" w:themeColor="background1"/>
      <w:sz w:val="28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Unihockey\Vorstand\Hornets_Briefvorlage_201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Hornets_Briefvorlage_2012.dotx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Anrede</vt:lpstr>
    </vt:vector>
  </TitlesOfParts>
  <Company>...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Anrede</dc:title>
  <dc:creator>Rufer Marc</dc:creator>
  <cp:lastModifiedBy>Marc Rufer</cp:lastModifiedBy>
  <cp:revision>41</cp:revision>
  <cp:lastPrinted>2014-07-31T19:50:00Z</cp:lastPrinted>
  <dcterms:created xsi:type="dcterms:W3CDTF">2013-07-15T11:51:00Z</dcterms:created>
  <dcterms:modified xsi:type="dcterms:W3CDTF">2020-12-19T21:52:00Z</dcterms:modified>
</cp:coreProperties>
</file>